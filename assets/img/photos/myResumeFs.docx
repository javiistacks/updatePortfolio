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82EA" w14:textId="77777777" w:rsidR="00816216" w:rsidRDefault="00520FDC" w:rsidP="00141A4C">
      <w:pPr>
        <w:pStyle w:val="Title"/>
      </w:pPr>
      <w:proofErr w:type="spellStart"/>
      <w:r>
        <w:t>Javiann</w:t>
      </w:r>
      <w:proofErr w:type="spellEnd"/>
      <w:r>
        <w:t xml:space="preserve"> Marrero</w:t>
      </w:r>
    </w:p>
    <w:p w14:paraId="41B22B11" w14:textId="77777777" w:rsidR="00141A4C" w:rsidRDefault="00520FDC" w:rsidP="00141A4C">
      <w:r>
        <w:t>1139 N. Spaulding, Chicago, IL</w:t>
      </w:r>
      <w:r w:rsidR="00BC4E81">
        <w:t>. 60651</w:t>
      </w:r>
      <w:r>
        <w:t xml:space="preserve"> </w:t>
      </w:r>
      <w:r w:rsidR="00141A4C">
        <w:t>| </w:t>
      </w:r>
      <w:r>
        <w:t>773-680-2370</w:t>
      </w:r>
      <w:r w:rsidR="00141A4C">
        <w:t> | </w:t>
      </w:r>
      <w:r>
        <w:t>Javiann.Marrero@icloud.com</w:t>
      </w:r>
    </w:p>
    <w:p w14:paraId="6B2AFFC4" w14:textId="77777777" w:rsidR="006270A9" w:rsidRDefault="002D0412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6D60CE49BCB44A9DB9B93F2B4A57DF11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6BA3052D" w14:textId="77777777" w:rsidR="006270A9" w:rsidRDefault="00520FDC">
      <w:r>
        <w:t xml:space="preserve">Experienced customer </w:t>
      </w:r>
      <w:r w:rsidR="00F30CAC">
        <w:t xml:space="preserve">and sales </w:t>
      </w:r>
      <w:r>
        <w:t>service representative</w:t>
      </w:r>
      <w:r w:rsidR="00F30CAC">
        <w:t xml:space="preserve">, with organizational, and management skills. Seeking </w:t>
      </w:r>
      <w:r w:rsidR="00BC4E81">
        <w:t>line of work</w:t>
      </w:r>
      <w:r w:rsidR="00F30CAC">
        <w:t xml:space="preserve"> where I can utilize</w:t>
      </w:r>
      <w:r w:rsidR="00766BC7">
        <w:t xml:space="preserve"> and enhance my skills.</w:t>
      </w:r>
      <w:r w:rsidR="00F30CAC">
        <w:t xml:space="preserve"> </w:t>
      </w:r>
    </w:p>
    <w:sdt>
      <w:sdtPr>
        <w:alias w:val="Education:"/>
        <w:tag w:val="Education:"/>
        <w:id w:val="807127995"/>
        <w:placeholder>
          <w:docPart w:val="7D51F4D314044167A338654BB2341A13"/>
        </w:placeholder>
        <w:temporary/>
        <w:showingPlcHdr/>
        <w15:appearance w15:val="hidden"/>
      </w:sdtPr>
      <w:sdtEndPr/>
      <w:sdtContent>
        <w:p w14:paraId="680A7CA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8707DC3" w14:textId="77777777" w:rsidR="00FA1AA3" w:rsidRPr="00FA1AA3" w:rsidRDefault="00FA1AA3" w:rsidP="00FA1AA3">
      <w:pPr>
        <w:autoSpaceDE w:val="0"/>
        <w:autoSpaceDN w:val="0"/>
        <w:adjustRightInd w:val="0"/>
        <w:spacing w:after="40"/>
        <w:rPr>
          <w:rFonts w:cs="Helvetica"/>
          <w:b/>
          <w:bCs/>
          <w:color w:val="1D1D1D"/>
          <w:sz w:val="24"/>
          <w:szCs w:val="24"/>
        </w:rPr>
      </w:pPr>
      <w:r w:rsidRPr="00FA1AA3">
        <w:rPr>
          <w:rFonts w:cs="Helvetica"/>
          <w:b/>
          <w:bCs/>
          <w:color w:val="1D1D1D"/>
          <w:sz w:val="24"/>
          <w:szCs w:val="24"/>
        </w:rPr>
        <w:t>Full Stack web developer| northwestern university| -present</w:t>
      </w:r>
    </w:p>
    <w:p w14:paraId="3E958C77" w14:textId="77777777" w:rsidR="00FA1AA3" w:rsidRPr="00FA1AA3" w:rsidRDefault="00FA1AA3" w:rsidP="00FA1AA3">
      <w:pPr>
        <w:numPr>
          <w:ilvl w:val="0"/>
          <w:numId w:val="24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88" w:lineRule="auto"/>
        <w:ind w:left="216" w:hanging="216"/>
        <w:rPr>
          <w:rFonts w:cs="Helvetica"/>
          <w:color w:val="313131"/>
        </w:rPr>
      </w:pPr>
      <w:r w:rsidRPr="00FA1AA3">
        <w:rPr>
          <w:rFonts w:cs="Helvetica"/>
          <w:color w:val="313131"/>
        </w:rPr>
        <w:t>Certificate of Completion Full Stack Developer Coding Bootcamp.</w:t>
      </w:r>
    </w:p>
    <w:p w14:paraId="0A3A76EB" w14:textId="0F8549C7" w:rsidR="00FA1AA3" w:rsidRDefault="00FA1AA3" w:rsidP="00FA1AA3">
      <w:pPr>
        <w:numPr>
          <w:ilvl w:val="0"/>
          <w:numId w:val="24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88" w:lineRule="auto"/>
        <w:ind w:left="216" w:hanging="216"/>
        <w:rPr>
          <w:rFonts w:cs="Helvetica"/>
          <w:color w:val="313131"/>
        </w:rPr>
      </w:pPr>
      <w:r w:rsidRPr="00FA1AA3">
        <w:rPr>
          <w:rFonts w:cs="Helvetica"/>
          <w:color w:val="313131"/>
        </w:rPr>
        <w:t xml:space="preserve">Experience with Front </w:t>
      </w:r>
      <w:r>
        <w:rPr>
          <w:rFonts w:cs="Helvetica"/>
          <w:color w:val="313131"/>
        </w:rPr>
        <w:t>and Back End languages of web development.</w:t>
      </w:r>
    </w:p>
    <w:p w14:paraId="755D868E" w14:textId="6FF1EAC3" w:rsidR="006270A9" w:rsidRDefault="00E3335A">
      <w:pPr>
        <w:pStyle w:val="Heading2"/>
      </w:pPr>
      <w:r>
        <w:t>ASSOCIATES</w:t>
      </w:r>
      <w:r w:rsidR="00766BC7">
        <w:t xml:space="preserve"> in arts</w:t>
      </w:r>
      <w:r w:rsidR="009D5933">
        <w:t> </w:t>
      </w:r>
      <w:bookmarkStart w:id="0" w:name="_Hlk500460732"/>
      <w:r w:rsidR="009D5933">
        <w:t>|</w:t>
      </w:r>
      <w:bookmarkEnd w:id="0"/>
      <w:r w:rsidR="009D5933">
        <w:t> </w:t>
      </w:r>
      <w:r w:rsidR="00766BC7">
        <w:t>Wilbur Wright College</w:t>
      </w:r>
    </w:p>
    <w:p w14:paraId="1FFFFF02" w14:textId="5B29CE61" w:rsidR="00BC4E81" w:rsidRDefault="00766BC7" w:rsidP="00766BC7">
      <w:pPr>
        <w:pStyle w:val="ListBullet"/>
      </w:pPr>
      <w:r>
        <w:t xml:space="preserve">Pursuing Associates degree in </w:t>
      </w:r>
      <w:r w:rsidR="00BC4E81">
        <w:t>Arts</w:t>
      </w:r>
      <w:r w:rsidR="00D6666F">
        <w:t>.</w:t>
      </w:r>
    </w:p>
    <w:p w14:paraId="3AE6A84C" w14:textId="2B6ED9F8" w:rsidR="006270A9" w:rsidRDefault="00BC4E81" w:rsidP="00766BC7">
      <w:pPr>
        <w:pStyle w:val="ListBullet"/>
      </w:pPr>
      <w:r>
        <w:t>Majoring in Finance</w:t>
      </w:r>
      <w:r w:rsidR="00D6666F">
        <w:t>.</w:t>
      </w:r>
    </w:p>
    <w:p w14:paraId="3DD34AC5" w14:textId="77777777" w:rsidR="006270A9" w:rsidRDefault="00766BC7">
      <w:pPr>
        <w:pStyle w:val="Heading2"/>
      </w:pPr>
      <w:r>
        <w:t>high school</w:t>
      </w:r>
      <w:r w:rsidR="009D5933">
        <w:t>| </w:t>
      </w:r>
      <w:r>
        <w:t>roberto clemente</w:t>
      </w:r>
      <w:r w:rsidR="009D5933">
        <w:t>| </w:t>
      </w:r>
      <w:r>
        <w:t>2007</w:t>
      </w:r>
    </w:p>
    <w:p w14:paraId="6DE83544" w14:textId="7F89794D" w:rsidR="006270A9" w:rsidRDefault="00766BC7">
      <w:pPr>
        <w:pStyle w:val="ListBullet"/>
      </w:pPr>
      <w:r>
        <w:t>High School Diploma</w:t>
      </w:r>
      <w:r w:rsidR="006B3CC0">
        <w:t>.</w:t>
      </w:r>
    </w:p>
    <w:sdt>
      <w:sdtPr>
        <w:alias w:val="Skills &amp; Abilities:"/>
        <w:tag w:val="Skills &amp; Abilities:"/>
        <w:id w:val="458624136"/>
        <w:placeholder>
          <w:docPart w:val="F11E24FC28D24E499131920F83A86335"/>
        </w:placeholder>
        <w:temporary/>
        <w:showingPlcHdr/>
        <w15:appearance w15:val="hidden"/>
      </w:sdtPr>
      <w:sdtEndPr/>
      <w:sdtContent>
        <w:p w14:paraId="00505968" w14:textId="79833C5D" w:rsidR="006270A9" w:rsidRDefault="009D5933">
          <w:pPr>
            <w:pStyle w:val="Heading1"/>
          </w:pPr>
          <w:r>
            <w:t>Skills &amp; Abilities</w:t>
          </w:r>
        </w:p>
      </w:sdtContent>
    </w:sdt>
    <w:p w14:paraId="7AF4D076" w14:textId="7ABCE9DE" w:rsidR="00FA1AA3" w:rsidRDefault="00FA1AA3" w:rsidP="00FA1AA3">
      <w:pPr>
        <w:pStyle w:val="Heading2"/>
      </w:pPr>
      <w:r>
        <w:t>full Stack Developer</w:t>
      </w:r>
    </w:p>
    <w:p w14:paraId="47AA01B1" w14:textId="3471C9CD" w:rsidR="00FA1AA3" w:rsidRPr="00FA1AA3" w:rsidRDefault="00FA1AA3" w:rsidP="00FA1AA3">
      <w:pPr>
        <w:pStyle w:val="ListBullet"/>
      </w:pPr>
      <w:r>
        <w:rPr>
          <w:rFonts w:cs="Helvetica"/>
          <w:color w:val="313131"/>
        </w:rPr>
        <w:t xml:space="preserve">Front End: </w:t>
      </w:r>
      <w:r w:rsidRPr="00FA1AA3">
        <w:rPr>
          <w:rFonts w:cs="Helvetica"/>
          <w:color w:val="313131"/>
        </w:rPr>
        <w:t>HTML5, CSS3, and Bootstrap.</w:t>
      </w:r>
    </w:p>
    <w:p w14:paraId="28230FAA" w14:textId="41D02BB8" w:rsidR="00FA1AA3" w:rsidRDefault="00FA1AA3" w:rsidP="00FA1AA3">
      <w:pPr>
        <w:pStyle w:val="ListBullet"/>
      </w:pPr>
      <w:r>
        <w:rPr>
          <w:rFonts w:ascii="Helvetica" w:hAnsi="Helvetica" w:cs="Helvetica"/>
          <w:color w:val="313131"/>
        </w:rPr>
        <w:t xml:space="preserve">Backend: </w:t>
      </w:r>
      <w:r>
        <w:rPr>
          <w:rFonts w:ascii="Helvetica" w:hAnsi="Helvetica" w:cs="Helvetica"/>
          <w:color w:val="313131"/>
        </w:rPr>
        <w:t xml:space="preserve">JavaScript, </w:t>
      </w:r>
      <w:proofErr w:type="spellStart"/>
      <w:r>
        <w:rPr>
          <w:rFonts w:ascii="Helvetica" w:hAnsi="Helvetica" w:cs="Helvetica"/>
          <w:color w:val="313131"/>
        </w:rPr>
        <w:t>NodeJs</w:t>
      </w:r>
      <w:proofErr w:type="spellEnd"/>
      <w:r>
        <w:rPr>
          <w:rFonts w:ascii="Helvetica" w:hAnsi="Helvetica" w:cs="Helvetica"/>
          <w:color w:val="313131"/>
        </w:rPr>
        <w:t>, and MongoDB</w:t>
      </w:r>
    </w:p>
    <w:sdt>
      <w:sdtPr>
        <w:alias w:val="Management:"/>
        <w:tag w:val="Management:"/>
        <w:id w:val="598525640"/>
        <w:placeholder>
          <w:docPart w:val="D1AD5A3E9A354A5A9F2EBB5E159FE2D4"/>
        </w:placeholder>
        <w:temporary/>
        <w:showingPlcHdr/>
        <w15:appearance w15:val="hidden"/>
      </w:sdtPr>
      <w:sdtEndPr/>
      <w:sdtContent>
        <w:p w14:paraId="2582AD3F" w14:textId="59E76C2E" w:rsidR="006270A9" w:rsidRDefault="009D5933">
          <w:pPr>
            <w:pStyle w:val="Heading2"/>
          </w:pPr>
          <w:r>
            <w:t>Management</w:t>
          </w:r>
        </w:p>
      </w:sdtContent>
    </w:sdt>
    <w:p w14:paraId="213D01C9" w14:textId="77777777" w:rsidR="006270A9" w:rsidRDefault="00025B01">
      <w:pPr>
        <w:pStyle w:val="ListBullet"/>
      </w:pPr>
      <w:r>
        <w:t>An experienced team leader, with strong work ethic, with ability to influence, lead</w:t>
      </w:r>
      <w:r w:rsidR="006009A6">
        <w:t xml:space="preserve">, and </w:t>
      </w:r>
      <w:r>
        <w:t xml:space="preserve">delegating abilities to initiate/manage cross-functional teams. </w:t>
      </w:r>
    </w:p>
    <w:p w14:paraId="495BBD63" w14:textId="6F826C57" w:rsidR="006270A9" w:rsidRDefault="007B556B" w:rsidP="00FA1AA3">
      <w:pPr>
        <w:pStyle w:val="ListBullet"/>
      </w:pPr>
      <w:r>
        <w:t>Microsoft Office</w:t>
      </w:r>
      <w:r w:rsidR="00BE6F31">
        <w:t xml:space="preserve"> Professional. </w:t>
      </w:r>
    </w:p>
    <w:sdt>
      <w:sdtPr>
        <w:alias w:val="Communication:"/>
        <w:tag w:val="Communication:"/>
        <w:id w:val="-1153840069"/>
        <w:placeholder>
          <w:docPart w:val="1E4F9DD15A24469ABC392C507483FB1E"/>
        </w:placeholder>
        <w:temporary/>
        <w:showingPlcHdr/>
        <w15:appearance w15:val="hidden"/>
      </w:sdtPr>
      <w:sdtEndPr/>
      <w:sdtContent>
        <w:p w14:paraId="5F7D5C53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674BC26D" w14:textId="77777777" w:rsidR="006270A9" w:rsidRDefault="00344CEA">
      <w:pPr>
        <w:pStyle w:val="ListBullet"/>
      </w:pPr>
      <w:r>
        <w:t>Experienced, confident, articulate and professional speaking abilities in public and groups or via electronic device.</w:t>
      </w:r>
    </w:p>
    <w:p w14:paraId="606ECD7A" w14:textId="77777777" w:rsidR="006270A9" w:rsidRDefault="00344CEA">
      <w:pPr>
        <w:pStyle w:val="Heading2"/>
      </w:pPr>
      <w:r>
        <w:t>Customer Service</w:t>
      </w:r>
    </w:p>
    <w:p w14:paraId="15CDA128" w14:textId="77777777" w:rsidR="006270A9" w:rsidRDefault="007B556B">
      <w:pPr>
        <w:pStyle w:val="ListBullet"/>
      </w:pPr>
      <w:r>
        <w:t xml:space="preserve">Over 10 years in customer service experience. Patient listener with attentiveness to customer and business needs. </w:t>
      </w:r>
    </w:p>
    <w:sdt>
      <w:sdtPr>
        <w:alias w:val="Experience:"/>
        <w:tag w:val="Experience:"/>
        <w:id w:val="171684534"/>
        <w:placeholder>
          <w:docPart w:val="B3E8592E8D4D4C87B07CD5502DCAE5C2"/>
        </w:placeholder>
        <w:temporary/>
        <w:showingPlcHdr/>
        <w15:appearance w15:val="hidden"/>
      </w:sdtPr>
      <w:sdtEndPr/>
      <w:sdtContent>
        <w:p w14:paraId="0CAC3B39" w14:textId="0936C5DC" w:rsidR="006270A9" w:rsidRDefault="009D5933">
          <w:pPr>
            <w:pStyle w:val="Heading1"/>
          </w:pPr>
          <w:r>
            <w:t>Experience</w:t>
          </w:r>
        </w:p>
      </w:sdtContent>
    </w:sdt>
    <w:p w14:paraId="67D050CC" w14:textId="5F6B2052" w:rsidR="00FA1AA3" w:rsidRDefault="00FA1AA3" w:rsidP="00FA1AA3">
      <w:pPr>
        <w:pStyle w:val="Heading2"/>
      </w:pPr>
      <w:r w:rsidRPr="00E23466">
        <w:t>RETAIL Sales consultant | At&amp;T | 20</w:t>
      </w:r>
      <w:r>
        <w:t>21</w:t>
      </w:r>
      <w:r w:rsidRPr="00E23466">
        <w:t xml:space="preserve"> </w:t>
      </w:r>
      <w:r>
        <w:t>–</w:t>
      </w:r>
      <w:r w:rsidRPr="00E23466">
        <w:t xml:space="preserve"> </w:t>
      </w:r>
      <w:r>
        <w:t>Present</w:t>
      </w:r>
    </w:p>
    <w:p w14:paraId="2BC3D2EA" w14:textId="77777777" w:rsidR="00FA1AA3" w:rsidRPr="00E23466" w:rsidRDefault="00FA1AA3" w:rsidP="00FA1AA3">
      <w:pPr>
        <w:numPr>
          <w:ilvl w:val="0"/>
          <w:numId w:val="21"/>
        </w:numPr>
        <w:spacing w:line="288" w:lineRule="auto"/>
        <w:contextualSpacing/>
      </w:pPr>
      <w:r w:rsidRPr="00E23466">
        <w:t>Provide world class leading customer service as well as offer integrated solutions to our customers to help grow the business.</w:t>
      </w:r>
    </w:p>
    <w:p w14:paraId="234829B1" w14:textId="77777777" w:rsidR="00FA1AA3" w:rsidRPr="00FA1AA3" w:rsidRDefault="00FA1AA3" w:rsidP="00FA1AA3"/>
    <w:p w14:paraId="15514DC9" w14:textId="77777777" w:rsidR="00FA1AA3" w:rsidRDefault="00FA1AA3">
      <w:pPr>
        <w:pStyle w:val="Heading1"/>
      </w:pPr>
    </w:p>
    <w:p w14:paraId="4668BC51" w14:textId="75AB11B6" w:rsidR="006270A9" w:rsidRDefault="00431ED3">
      <w:pPr>
        <w:pStyle w:val="Heading2"/>
      </w:pPr>
      <w:r>
        <w:t>AssISTANT MANAGER</w:t>
      </w:r>
      <w:r w:rsidR="009D5933">
        <w:t> | </w:t>
      </w:r>
      <w:r w:rsidR="006009A6">
        <w:t>At&amp;T</w:t>
      </w:r>
      <w:r w:rsidR="009D5933">
        <w:t> | </w:t>
      </w:r>
      <w:r w:rsidR="006009A6">
        <w:t>20</w:t>
      </w:r>
      <w:r>
        <w:t>18</w:t>
      </w:r>
      <w:r w:rsidR="006009A6">
        <w:t xml:space="preserve"> - </w:t>
      </w:r>
      <w:r w:rsidR="00FA1AA3">
        <w:t>2020</w:t>
      </w:r>
    </w:p>
    <w:p w14:paraId="09799E7B" w14:textId="23AE8407" w:rsidR="00A05345" w:rsidRDefault="004B77B5">
      <w:pPr>
        <w:pStyle w:val="ListBullet"/>
      </w:pPr>
      <w:r>
        <w:t xml:space="preserve">Coach and development </w:t>
      </w:r>
    </w:p>
    <w:p w14:paraId="790BB404" w14:textId="30470047" w:rsidR="004B77B5" w:rsidRDefault="00B60DA4">
      <w:pPr>
        <w:pStyle w:val="ListBullet"/>
      </w:pPr>
      <w:r>
        <w:t xml:space="preserve">Top </w:t>
      </w:r>
      <w:r w:rsidR="00E123F4">
        <w:t xml:space="preserve">5% </w:t>
      </w:r>
      <w:r w:rsidR="00CD6983">
        <w:t xml:space="preserve">of all </w:t>
      </w:r>
      <w:r w:rsidR="009C59C3">
        <w:t>Assistant Managers in 2018</w:t>
      </w:r>
    </w:p>
    <w:p w14:paraId="2EE26A01" w14:textId="71E9C1DB" w:rsidR="009C59C3" w:rsidRDefault="009C59C3">
      <w:pPr>
        <w:pStyle w:val="ListBullet"/>
      </w:pPr>
      <w:r>
        <w:t>Canvassing local area to help grow business.</w:t>
      </w:r>
    </w:p>
    <w:p w14:paraId="0B9C2F97" w14:textId="34F95E0C" w:rsidR="00E23466" w:rsidRPr="00E23466" w:rsidRDefault="00E23466" w:rsidP="00802D7E">
      <w:pPr>
        <w:pStyle w:val="Heading2"/>
      </w:pPr>
      <w:r w:rsidRPr="00E23466">
        <w:t xml:space="preserve">RETAIL Sales consultant | At&amp;T | 2014 - </w:t>
      </w:r>
      <w:r w:rsidR="00431ED3">
        <w:t>2017</w:t>
      </w:r>
    </w:p>
    <w:p w14:paraId="01DA7160" w14:textId="77777777" w:rsidR="00E23466" w:rsidRPr="00E23466" w:rsidRDefault="00E23466" w:rsidP="00E23466">
      <w:pPr>
        <w:numPr>
          <w:ilvl w:val="0"/>
          <w:numId w:val="21"/>
        </w:numPr>
        <w:spacing w:line="288" w:lineRule="auto"/>
        <w:contextualSpacing/>
      </w:pPr>
      <w:r w:rsidRPr="00E23466">
        <w:t>Provide world class leading customer service as well as offer integrated solutions to our customers to help grow the business.</w:t>
      </w:r>
    </w:p>
    <w:p w14:paraId="02DFDCF8" w14:textId="6492002A" w:rsidR="00E23466" w:rsidRPr="00E23466" w:rsidRDefault="00E23466" w:rsidP="001C3B1C">
      <w:pPr>
        <w:numPr>
          <w:ilvl w:val="0"/>
          <w:numId w:val="21"/>
        </w:numPr>
        <w:spacing w:line="288" w:lineRule="auto"/>
        <w:contextualSpacing/>
      </w:pPr>
      <w:r w:rsidRPr="00E23466">
        <w:t>Knowledgeable in operations of business.</w:t>
      </w:r>
    </w:p>
    <w:p w14:paraId="248CC10A" w14:textId="7DB7B4B3" w:rsidR="00BE6F31" w:rsidRPr="001B29CF" w:rsidRDefault="00BE6F31" w:rsidP="00E23466">
      <w:pPr>
        <w:pStyle w:val="Heading2"/>
      </w:pPr>
      <w:r>
        <w:t xml:space="preserve"> </w:t>
      </w:r>
    </w:p>
    <w:sectPr w:rsidR="00BE6F31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C958" w14:textId="77777777" w:rsidR="002D0412" w:rsidRDefault="002D0412">
      <w:pPr>
        <w:spacing w:after="0"/>
      </w:pPr>
      <w:r>
        <w:separator/>
      </w:r>
    </w:p>
  </w:endnote>
  <w:endnote w:type="continuationSeparator" w:id="0">
    <w:p w14:paraId="3270FA52" w14:textId="77777777" w:rsidR="002D0412" w:rsidRDefault="002D0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EEB9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6F3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BB4ED" w14:textId="77777777" w:rsidR="002D0412" w:rsidRDefault="002D0412">
      <w:pPr>
        <w:spacing w:after="0"/>
      </w:pPr>
      <w:r>
        <w:separator/>
      </w:r>
    </w:p>
  </w:footnote>
  <w:footnote w:type="continuationSeparator" w:id="0">
    <w:p w14:paraId="55AE6346" w14:textId="77777777" w:rsidR="002D0412" w:rsidRDefault="002D04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CE1FD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DC"/>
    <w:rsid w:val="00025B01"/>
    <w:rsid w:val="000A4F59"/>
    <w:rsid w:val="00141A4C"/>
    <w:rsid w:val="001904CD"/>
    <w:rsid w:val="001B29CF"/>
    <w:rsid w:val="001C3B1C"/>
    <w:rsid w:val="00271095"/>
    <w:rsid w:val="0028220F"/>
    <w:rsid w:val="002D0412"/>
    <w:rsid w:val="00344CEA"/>
    <w:rsid w:val="00356C14"/>
    <w:rsid w:val="00431ED3"/>
    <w:rsid w:val="004B77B5"/>
    <w:rsid w:val="00520FDC"/>
    <w:rsid w:val="006009A6"/>
    <w:rsid w:val="00617B26"/>
    <w:rsid w:val="006270A9"/>
    <w:rsid w:val="00675956"/>
    <w:rsid w:val="00681034"/>
    <w:rsid w:val="006B3CC0"/>
    <w:rsid w:val="00766BC7"/>
    <w:rsid w:val="007B556B"/>
    <w:rsid w:val="00816216"/>
    <w:rsid w:val="0087734B"/>
    <w:rsid w:val="009C59C3"/>
    <w:rsid w:val="009D5933"/>
    <w:rsid w:val="00A05345"/>
    <w:rsid w:val="00B60DA4"/>
    <w:rsid w:val="00BC4E81"/>
    <w:rsid w:val="00BD768D"/>
    <w:rsid w:val="00BE6F31"/>
    <w:rsid w:val="00C40A9C"/>
    <w:rsid w:val="00C61F8E"/>
    <w:rsid w:val="00CD6983"/>
    <w:rsid w:val="00D6666F"/>
    <w:rsid w:val="00E123F4"/>
    <w:rsid w:val="00E23466"/>
    <w:rsid w:val="00E3335A"/>
    <w:rsid w:val="00E83E4B"/>
    <w:rsid w:val="00F30CAC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C307"/>
  <w15:chartTrackingRefBased/>
  <w15:docId w15:val="{B0E39A55-1A81-40FA-B8A2-52D391A1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60CE49BCB44A9DB9B93F2B4A57D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B6D3A-8C04-4973-A9AD-52F4E8A8B730}"/>
      </w:docPartPr>
      <w:docPartBody>
        <w:p w:rsidR="00ED7689" w:rsidRDefault="00ED7689">
          <w:pPr>
            <w:pStyle w:val="6D60CE49BCB44A9DB9B93F2B4A57DF11"/>
          </w:pPr>
          <w:r>
            <w:t>Objective</w:t>
          </w:r>
        </w:p>
      </w:docPartBody>
    </w:docPart>
    <w:docPart>
      <w:docPartPr>
        <w:name w:val="7D51F4D314044167A338654BB234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7D3C0-FABA-4E03-9E05-0D79E0A6F27F}"/>
      </w:docPartPr>
      <w:docPartBody>
        <w:p w:rsidR="00ED7689" w:rsidRDefault="00ED7689">
          <w:pPr>
            <w:pStyle w:val="7D51F4D314044167A338654BB2341A13"/>
          </w:pPr>
          <w:r>
            <w:t>Education</w:t>
          </w:r>
        </w:p>
      </w:docPartBody>
    </w:docPart>
    <w:docPart>
      <w:docPartPr>
        <w:name w:val="F11E24FC28D24E499131920F83A86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5459F-7DBB-46E9-9167-9876593A1D8E}"/>
      </w:docPartPr>
      <w:docPartBody>
        <w:p w:rsidR="00ED7689" w:rsidRDefault="00ED7689">
          <w:pPr>
            <w:pStyle w:val="F11E24FC28D24E499131920F83A86335"/>
          </w:pPr>
          <w:r>
            <w:t>Skills &amp; Abilities</w:t>
          </w:r>
        </w:p>
      </w:docPartBody>
    </w:docPart>
    <w:docPart>
      <w:docPartPr>
        <w:name w:val="D1AD5A3E9A354A5A9F2EBB5E159F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E07CD-2D9E-4E74-9F93-64B442CE6F6B}"/>
      </w:docPartPr>
      <w:docPartBody>
        <w:p w:rsidR="00ED7689" w:rsidRDefault="00ED7689">
          <w:pPr>
            <w:pStyle w:val="D1AD5A3E9A354A5A9F2EBB5E159FE2D4"/>
          </w:pPr>
          <w:r>
            <w:t>Management</w:t>
          </w:r>
        </w:p>
      </w:docPartBody>
    </w:docPart>
    <w:docPart>
      <w:docPartPr>
        <w:name w:val="1E4F9DD15A24469ABC392C507483F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041CF-BC25-4301-B6F1-DFDE9CC75929}"/>
      </w:docPartPr>
      <w:docPartBody>
        <w:p w:rsidR="00ED7689" w:rsidRDefault="00ED7689">
          <w:pPr>
            <w:pStyle w:val="1E4F9DD15A24469ABC392C507483FB1E"/>
          </w:pPr>
          <w:r>
            <w:t>Communication</w:t>
          </w:r>
        </w:p>
      </w:docPartBody>
    </w:docPart>
    <w:docPart>
      <w:docPartPr>
        <w:name w:val="B3E8592E8D4D4C87B07CD5502DCAE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D34B-25BF-4118-8C8D-4375D55AC6E0}"/>
      </w:docPartPr>
      <w:docPartBody>
        <w:p w:rsidR="00ED7689" w:rsidRDefault="00ED7689">
          <w:pPr>
            <w:pStyle w:val="B3E8592E8D4D4C87B07CD5502DCAE5C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89"/>
    <w:rsid w:val="003F38AF"/>
    <w:rsid w:val="00495E3F"/>
    <w:rsid w:val="00E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86B1D45077FF45AE803B65B75151DE">
    <w:name w:val="C286B1D45077FF45AE803B65B75151DE"/>
    <w:rsid w:val="00495E3F"/>
    <w:pPr>
      <w:spacing w:after="0" w:line="240" w:lineRule="auto"/>
    </w:pPr>
    <w:rPr>
      <w:sz w:val="24"/>
      <w:szCs w:val="24"/>
    </w:rPr>
  </w:style>
  <w:style w:type="paragraph" w:customStyle="1" w:styleId="6D60CE49BCB44A9DB9B93F2B4A57DF11">
    <w:name w:val="6D60CE49BCB44A9DB9B93F2B4A57DF11"/>
  </w:style>
  <w:style w:type="paragraph" w:customStyle="1" w:styleId="7D51F4D314044167A338654BB2341A13">
    <w:name w:val="7D51F4D314044167A338654BB2341A13"/>
  </w:style>
  <w:style w:type="paragraph" w:customStyle="1" w:styleId="F11E24FC28D24E499131920F83A86335">
    <w:name w:val="F11E24FC28D24E499131920F83A86335"/>
  </w:style>
  <w:style w:type="paragraph" w:customStyle="1" w:styleId="D1AD5A3E9A354A5A9F2EBB5E159FE2D4">
    <w:name w:val="D1AD5A3E9A354A5A9F2EBB5E159FE2D4"/>
  </w:style>
  <w:style w:type="paragraph" w:customStyle="1" w:styleId="8738E8D47E354B258A7DFB8BEDF2FD61">
    <w:name w:val="8738E8D47E354B258A7DFB8BEDF2FD61"/>
  </w:style>
  <w:style w:type="paragraph" w:customStyle="1" w:styleId="1E4F9DD15A24469ABC392C507483FB1E">
    <w:name w:val="1E4F9DD15A24469ABC392C507483FB1E"/>
  </w:style>
  <w:style w:type="paragraph" w:customStyle="1" w:styleId="B3E8592E8D4D4C87B07CD5502DCAE5C2">
    <w:name w:val="B3E8592E8D4D4C87B07CD5502DCAE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7A21-9CCF-0245-84A4-C10CECB9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C:\Users\Javi\AppData\Roaming\Microsoft\Templates\Resume (color).dotx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Javiann Marrero</dc:creator>
  <cp:keywords/>
  <cp:lastModifiedBy>Javiann Marrero</cp:lastModifiedBy>
  <cp:revision>2</cp:revision>
  <dcterms:created xsi:type="dcterms:W3CDTF">2021-04-01T04:57:00Z</dcterms:created>
  <dcterms:modified xsi:type="dcterms:W3CDTF">2021-04-01T04:57:00Z</dcterms:modified>
  <cp:version/>
</cp:coreProperties>
</file>